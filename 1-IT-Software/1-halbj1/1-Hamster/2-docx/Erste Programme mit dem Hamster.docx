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63" w:rsidRDefault="00E46E6E" w:rsidP="00AB7D20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6813EB1A">
                <wp:simplePos x="0" y="0"/>
                <wp:positionH relativeFrom="margin">
                  <wp:posOffset>-8255</wp:posOffset>
                </wp:positionH>
                <wp:positionV relativeFrom="paragraph">
                  <wp:posOffset>0</wp:posOffset>
                </wp:positionV>
                <wp:extent cx="4701540" cy="2156460"/>
                <wp:effectExtent l="0" t="0" r="22860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89C" w:rsidRPr="0042589C" w:rsidRDefault="0042589C" w:rsidP="0042589C">
                            <w:p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42589C">
                              <w:rPr>
                                <w:b/>
                                <w:sz w:val="28"/>
                              </w:rPr>
                              <w:t>Was ist ein Programm?</w:t>
                            </w:r>
                          </w:p>
                          <w:p w:rsidR="0042589C" w:rsidRDefault="0042589C" w:rsidP="0042589C">
                            <w:pPr>
                              <w:jc w:val="both"/>
                            </w:pPr>
                            <w:r>
                              <w:t xml:space="preserve">Aus Nutzersicht ist ein Programm ein Hilfsmittel auf dem Computer oder einem anderen </w:t>
                            </w:r>
                            <w:r w:rsidR="00B846E8">
                              <w:t xml:space="preserve">technischen </w:t>
                            </w:r>
                            <w:r>
                              <w:t xml:space="preserve">Gerät, das ihm hilft, eine bestimmte Aufgabe zu lösen. </w:t>
                            </w:r>
                          </w:p>
                          <w:p w:rsidR="0042589C" w:rsidRDefault="0042589C" w:rsidP="0042589C">
                            <w:pPr>
                              <w:jc w:val="both"/>
                            </w:pPr>
                            <w:r>
                              <w:t xml:space="preserve">Aus </w:t>
                            </w:r>
                            <w:proofErr w:type="spellStart"/>
                            <w:r>
                              <w:t>Programmierersicht</w:t>
                            </w:r>
                            <w:proofErr w:type="spellEnd"/>
                            <w:r>
                              <w:t xml:space="preserve"> ist ein Programm eine </w:t>
                            </w:r>
                            <w:r w:rsidR="00B846E8">
                              <w:t>Abf</w:t>
                            </w:r>
                            <w:r>
                              <w:t>olge von Anweisungen</w:t>
                            </w:r>
                            <w:r w:rsidR="00B846E8">
                              <w:t xml:space="preserve"> um eine bestimmte Aufgabe zu lösen</w:t>
                            </w:r>
                            <w:r>
                              <w:t xml:space="preserve">. </w:t>
                            </w:r>
                            <w:r w:rsidR="00B846E8">
                              <w:t>Diese Abfolge kann fest sein</w:t>
                            </w:r>
                            <w:r>
                              <w:t xml:space="preserve"> oder durch </w:t>
                            </w:r>
                            <w:r w:rsidR="00C52DC6">
                              <w:t xml:space="preserve">Ereignisse, </w:t>
                            </w:r>
                            <w:r>
                              <w:t xml:space="preserve">Verzweigungen und Schleifen auf Nutzereingaben oder andere Rahmenbedingungen (z.B. </w:t>
                            </w:r>
                            <w:r w:rsidR="00B846E8">
                              <w:t xml:space="preserve">gespeicherte Daten, </w:t>
                            </w:r>
                            <w:r>
                              <w:t xml:space="preserve">Datum, Betriebssystem) reagieren. </w:t>
                            </w:r>
                          </w:p>
                          <w:p w:rsidR="0042589C" w:rsidRDefault="004258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.65pt;margin-top:0;width:370.2pt;height:16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">
                <v:textbox>
                  <w:txbxContent>
                    <w:p w14:paraId="287545AE" w14:textId="77777777" w:rsidR="0042589C" w:rsidRPr="0042589C" w:rsidRDefault="0042589C" w:rsidP="0042589C">
                      <w:pPr>
                        <w:jc w:val="both"/>
                        <w:rPr>
                          <w:b/>
                          <w:sz w:val="28"/>
                        </w:rPr>
                      </w:pPr>
                      <w:r w:rsidRPr="0042589C">
                        <w:rPr>
                          <w:b/>
                          <w:sz w:val="28"/>
                        </w:rPr>
                        <w:t>Was ist ein Programm?</w:t>
                      </w:r>
                    </w:p>
                    <w:p w14:paraId="35FEF79B" w14:textId="77777777" w:rsidR="0042589C" w:rsidRDefault="0042589C" w:rsidP="0042589C">
                      <w:pPr>
                        <w:jc w:val="both"/>
                      </w:pPr>
                      <w:r>
                        <w:t xml:space="preserve">Aus Nutzersicht ist ein Programm ein Hilfsmittel auf dem Computer oder einem anderen </w:t>
                      </w:r>
                      <w:r w:rsidR="00B846E8">
                        <w:t xml:space="preserve">technischen </w:t>
                      </w:r>
                      <w:r>
                        <w:t xml:space="preserve">Gerät, das ihm hilft, eine bestimmte Aufgabe zu lösen. </w:t>
                      </w:r>
                    </w:p>
                    <w:p w14:paraId="116DD585" w14:textId="77777777" w:rsidR="0042589C" w:rsidRDefault="0042589C" w:rsidP="0042589C">
                      <w:pPr>
                        <w:jc w:val="both"/>
                      </w:pPr>
                      <w:r>
                        <w:t xml:space="preserve">Aus Programmierersicht ist ein Programm eine </w:t>
                      </w:r>
                      <w:r w:rsidR="00B846E8">
                        <w:t>Abf</w:t>
                      </w:r>
                      <w:r>
                        <w:t>olge von Anweisungen</w:t>
                      </w:r>
                      <w:r w:rsidR="00B846E8">
                        <w:t xml:space="preserve"> um eine bestimmte Aufgabe zu lösen</w:t>
                      </w:r>
                      <w:r>
                        <w:t xml:space="preserve">. </w:t>
                      </w:r>
                      <w:r w:rsidR="00B846E8">
                        <w:t>Diese Abfolge kann fest sein</w:t>
                      </w:r>
                      <w:r>
                        <w:t xml:space="preserve"> oder durch </w:t>
                      </w:r>
                      <w:r w:rsidR="00C52DC6">
                        <w:t xml:space="preserve">Ereignisse, </w:t>
                      </w:r>
                      <w:r>
                        <w:t xml:space="preserve">Verzweigungen und Schleifen auf Nutzereingaben oder andere Rahmenbedingungen (z.B. </w:t>
                      </w:r>
                      <w:r w:rsidR="00B846E8">
                        <w:t xml:space="preserve">gespeicherte Daten, </w:t>
                      </w:r>
                      <w:r>
                        <w:t xml:space="preserve">Datum, Betriebssystem) reagieren. </w:t>
                      </w:r>
                    </w:p>
                    <w:p w14:paraId="3DA50B7C" w14:textId="77777777" w:rsidR="0042589C" w:rsidRDefault="0042589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0DDFF009" wp14:editId="668A73B4">
            <wp:extent cx="906909" cy="906909"/>
            <wp:effectExtent l="0" t="0" r="762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ram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09" cy="9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6E" w:rsidRDefault="00E46E6E" w:rsidP="00AB7D20">
      <w:pPr>
        <w:jc w:val="both"/>
        <w:rPr>
          <w:b/>
          <w:sz w:val="28"/>
        </w:rPr>
      </w:pPr>
    </w:p>
    <w:p w:rsidR="00E46E6E" w:rsidRDefault="00E46E6E" w:rsidP="00AB7D20">
      <w:pPr>
        <w:jc w:val="both"/>
        <w:rPr>
          <w:b/>
          <w:sz w:val="28"/>
        </w:rPr>
      </w:pPr>
    </w:p>
    <w:p w:rsidR="00E46E6E" w:rsidRDefault="00E46E6E" w:rsidP="00AB7D20">
      <w:pPr>
        <w:jc w:val="both"/>
        <w:rPr>
          <w:b/>
          <w:sz w:val="28"/>
        </w:rPr>
      </w:pPr>
    </w:p>
    <w:p w:rsidR="00E46E6E" w:rsidRDefault="00E46E6E" w:rsidP="00AB7D20">
      <w:pPr>
        <w:jc w:val="both"/>
        <w:rPr>
          <w:b/>
          <w:sz w:val="28"/>
        </w:rPr>
      </w:pPr>
    </w:p>
    <w:p w:rsidR="00F55363" w:rsidRPr="00A5667C" w:rsidRDefault="00F55363" w:rsidP="00AB7D20">
      <w:pPr>
        <w:jc w:val="both"/>
        <w:rPr>
          <w:b/>
          <w:sz w:val="28"/>
        </w:rPr>
      </w:pPr>
      <w:r w:rsidRPr="00A5667C">
        <w:rPr>
          <w:b/>
          <w:sz w:val="28"/>
        </w:rPr>
        <w:t>Der Hamstersimulator</w:t>
      </w:r>
    </w:p>
    <w:p w:rsidR="00F55363" w:rsidRDefault="003B2687" w:rsidP="00AB7D20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59100" cy="1639570"/>
            <wp:effectExtent l="0" t="0" r="0" b="0"/>
            <wp:wrapSquare wrapText="bothSides"/>
            <wp:docPr id="2" name="Grafik 2" descr="C:\Users\Sabine\AppData\Local\Monosnap\Temp\Hamster-Simulator-Light 2019-09-05 10.4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ine\AppData\Local\Monosnap\Temp\Hamster-Simulator-Light 2019-09-05 10.43.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363">
        <w:t xml:space="preserve">Im Hamstersimulator kann man einfache </w:t>
      </w:r>
      <w:r>
        <w:t>Java-</w:t>
      </w:r>
      <w:r w:rsidR="00F55363">
        <w:t>Programme schreiben. Diese führen einen Hamster durch ein Gehege; er</w:t>
      </w:r>
      <w:r>
        <w:t xml:space="preserve"> kann</w:t>
      </w:r>
      <w:r w:rsidR="00F55363">
        <w:t xml:space="preserve"> Körner einsammeln oder ablegen. Die Aktionen des Hamsters – also der Ablauf des Programms – lassen sich </w:t>
      </w:r>
      <w:r>
        <w:t>im rechten Teil des Simulators beobachten.</w:t>
      </w:r>
      <w:r w:rsidR="00F55363">
        <w:t xml:space="preserve"> </w:t>
      </w:r>
    </w:p>
    <w:p w:rsidR="003B2687" w:rsidRDefault="003B2687" w:rsidP="00AB7D20">
      <w:pPr>
        <w:jc w:val="both"/>
      </w:pPr>
    </w:p>
    <w:p w:rsidR="0034013B" w:rsidRDefault="00E46E6E" w:rsidP="00AB7D20">
      <w:pPr>
        <w:jc w:val="both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645AEF" wp14:editId="51FE4D26">
                <wp:simplePos x="0" y="0"/>
                <wp:positionH relativeFrom="column">
                  <wp:posOffset>-320735</wp:posOffset>
                </wp:positionH>
                <wp:positionV relativeFrom="paragraph">
                  <wp:posOffset>301685</wp:posOffset>
                </wp:positionV>
                <wp:extent cx="121320" cy="129960"/>
                <wp:effectExtent l="57150" t="38100" r="0" b="6096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1320" cy="12996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929F7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-26.05pt;margin-top:22.95pt;width:11.2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">
                <v:imagedata r:id="rId1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BF4A64" wp14:editId="3DF47BD3">
                <wp:simplePos x="0" y="0"/>
                <wp:positionH relativeFrom="column">
                  <wp:posOffset>-313175</wp:posOffset>
                </wp:positionH>
                <wp:positionV relativeFrom="paragraph">
                  <wp:posOffset>285845</wp:posOffset>
                </wp:positionV>
                <wp:extent cx="69120" cy="137880"/>
                <wp:effectExtent l="38100" t="38100" r="26670" b="5270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120" cy="13788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F9F688" id="Freihand 12" o:spid="_x0000_s1026" type="#_x0000_t75" style="position:absolute;margin-left:-25.5pt;margin-top:21.7pt;width:7.1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3FFFDA" wp14:editId="4C55AB3C">
                <wp:simplePos x="0" y="0"/>
                <wp:positionH relativeFrom="column">
                  <wp:posOffset>-534935</wp:posOffset>
                </wp:positionH>
                <wp:positionV relativeFrom="paragraph">
                  <wp:posOffset>359105</wp:posOffset>
                </wp:positionV>
                <wp:extent cx="252360" cy="36720"/>
                <wp:effectExtent l="38100" t="57150" r="52705" b="5905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360" cy="3672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B4D945" id="Freihand 8" o:spid="_x0000_s1026" type="#_x0000_t75" style="position:absolute;margin-left:-42.9pt;margin-top:27.45pt;width:21.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">
                <v:imagedata r:id="rId15" o:title=""/>
              </v:shape>
            </w:pict>
          </mc:Fallback>
        </mc:AlternateContent>
      </w:r>
      <w:r w:rsidR="0034013B">
        <w:t xml:space="preserve">Der Hamster kennt vier Befehle: </w:t>
      </w:r>
    </w:p>
    <w:p w:rsidR="00F55363" w:rsidRDefault="00E46E6E" w:rsidP="00AB7D20">
      <w:pPr>
        <w:jc w:val="both"/>
      </w:pPr>
      <w:r w:rsidRPr="00E46E6E">
        <w:rPr>
          <w:noProof/>
          <w:lang w:eastAsia="de-DE"/>
        </w:rPr>
        <w:drawing>
          <wp:anchor distT="0" distB="0" distL="114300" distR="114300" simplePos="0" relativeHeight="251668480" behindDoc="0" locked="0" layoutInCell="1" allowOverlap="1" wp14:anchorId="01BC2893" wp14:editId="4F249A7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701040" cy="701040"/>
            <wp:effectExtent l="0" t="0" r="3810" b="381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22"/>
          <w:lang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815241" wp14:editId="1FFD4626">
                <wp:simplePos x="0" y="0"/>
                <wp:positionH relativeFrom="column">
                  <wp:posOffset>-412175</wp:posOffset>
                </wp:positionH>
                <wp:positionV relativeFrom="paragraph">
                  <wp:posOffset>257630</wp:posOffset>
                </wp:positionV>
                <wp:extent cx="145080" cy="69480"/>
                <wp:effectExtent l="38100" t="38100" r="45720" b="4508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5080" cy="6948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159C5" id="Freihand 14" o:spid="_x0000_s1026" type="#_x0000_t75" style="position:absolute;margin-left:-33.25pt;margin-top:19.45pt;width:13.05pt;height: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">
                <v:imagedata r:id="rId1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lang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E0BC047" wp14:editId="40FE50B9">
                <wp:simplePos x="0" y="0"/>
                <wp:positionH relativeFrom="column">
                  <wp:posOffset>-488495</wp:posOffset>
                </wp:positionH>
                <wp:positionV relativeFrom="paragraph">
                  <wp:posOffset>265550</wp:posOffset>
                </wp:positionV>
                <wp:extent cx="145440" cy="145440"/>
                <wp:effectExtent l="38100" t="38100" r="45085" b="4508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5440" cy="14544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7262E8" id="Freihand 13" o:spid="_x0000_s1026" type="#_x0000_t75" style="position:absolute;margin-left:-39.25pt;margin-top:20.1pt;width:13.1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">
                <v:imagedata r:id="rId20" o:title=""/>
              </v:shape>
            </w:pict>
          </mc:Fallback>
        </mc:AlternateContent>
      </w:r>
      <w:r w:rsidR="0034013B" w:rsidRPr="00A5667C">
        <w:rPr>
          <w:rFonts w:ascii="Courier New" w:hAnsi="Courier New" w:cs="Courier New"/>
          <w:sz w:val="22"/>
        </w:rPr>
        <w:t>vor();</w:t>
      </w:r>
      <w:r w:rsidR="0034013B">
        <w:t xml:space="preserve"> </w:t>
      </w:r>
      <w:r w:rsidR="003B2687">
        <w:tab/>
      </w:r>
      <w:r w:rsidR="0034013B">
        <w:t>der Hamster bewegt sich in Blickrichtung um ein Feld weiter</w:t>
      </w:r>
      <w:r w:rsidR="0034013B">
        <w:br/>
      </w:r>
      <w:proofErr w:type="spellStart"/>
      <w:r w:rsidR="0034013B" w:rsidRPr="00A5667C">
        <w:rPr>
          <w:rFonts w:ascii="Courier New" w:hAnsi="Courier New" w:cs="Courier New"/>
          <w:sz w:val="22"/>
        </w:rPr>
        <w:t>linksUm</w:t>
      </w:r>
      <w:proofErr w:type="spellEnd"/>
      <w:r w:rsidR="0034013B" w:rsidRPr="00A5667C">
        <w:rPr>
          <w:rFonts w:ascii="Courier New" w:hAnsi="Courier New" w:cs="Courier New"/>
          <w:sz w:val="22"/>
        </w:rPr>
        <w:t>();</w:t>
      </w:r>
      <w:r w:rsidR="0034013B">
        <w:t xml:space="preserve"> </w:t>
      </w:r>
      <w:r w:rsidR="003B2687">
        <w:tab/>
      </w:r>
      <w:r w:rsidR="0034013B">
        <w:t>der Hamster dreht sich auf dem aktuellen Feld um 90° nach links</w:t>
      </w:r>
      <w:r w:rsidR="0034013B">
        <w:br/>
      </w:r>
      <w:r w:rsidR="0034013B" w:rsidRPr="00A5667C">
        <w:rPr>
          <w:rFonts w:ascii="Courier New" w:hAnsi="Courier New" w:cs="Courier New"/>
          <w:sz w:val="22"/>
        </w:rPr>
        <w:t>nimm();</w:t>
      </w:r>
      <w:r w:rsidR="003B2687">
        <w:t xml:space="preserve"> </w:t>
      </w:r>
      <w:r w:rsidR="003B2687">
        <w:tab/>
      </w:r>
      <w:r w:rsidR="0034013B">
        <w:t>der Hamster nimmt ein Korn von der Kachel und steckt es ins Maul</w:t>
      </w:r>
      <w:r w:rsidR="0034013B">
        <w:br/>
      </w:r>
      <w:r w:rsidR="0034013B" w:rsidRPr="00A5667C">
        <w:rPr>
          <w:rFonts w:ascii="Courier New" w:hAnsi="Courier New" w:cs="Courier New"/>
          <w:sz w:val="22"/>
        </w:rPr>
        <w:t>gib();</w:t>
      </w:r>
      <w:r w:rsidR="00F55363">
        <w:t xml:space="preserve"> </w:t>
      </w:r>
      <w:r w:rsidR="003B2687">
        <w:tab/>
      </w:r>
      <w:r w:rsidR="0034013B">
        <w:t>der Hamster legt ein Korn aus dem Maul auf die Kachel</w:t>
      </w:r>
    </w:p>
    <w:p w:rsidR="00AB7D20" w:rsidRDefault="003B2687" w:rsidP="00AB7D20">
      <w:pPr>
        <w:jc w:val="both"/>
      </w:pPr>
      <w:r>
        <w:rPr>
          <w:noProof/>
          <w:lang w:eastAsia="de-DE"/>
        </w:rPr>
        <w:drawing>
          <wp:anchor distT="0" distB="0" distL="114300" distR="215900" simplePos="0" relativeHeight="251661312" behindDoc="0" locked="0" layoutInCell="1" allowOverlap="1" wp14:editId="3A51434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93520" cy="1510030"/>
            <wp:effectExtent l="0" t="0" r="0" b="0"/>
            <wp:wrapSquare wrapText="right"/>
            <wp:docPr id="3" name="Grafik 3" descr="C:\Users\Sabine\AppData\Local\Monosnap\Temp\Hamster-Simulator-Light 2019-09-05 10.4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ine\AppData\Local\Monosnap\Temp\Hamster-Simulator-Light 2019-09-05 10.46.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9" b="9524"/>
                    <a:stretch/>
                  </pic:blipFill>
                  <pic:spPr bwMode="auto">
                    <a:xfrm>
                      <a:off x="0" y="0"/>
                      <a:ext cx="14935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Alle</w:t>
      </w:r>
      <w:r w:rsidR="0034013B">
        <w:t xml:space="preserve"> Befehle müssen innerhalb des Hauptprogramms </w:t>
      </w:r>
      <w:r w:rsidR="00C52DC6">
        <w:t>(</w:t>
      </w:r>
      <w:proofErr w:type="spellStart"/>
      <w:r w:rsidR="00C52DC6" w:rsidRPr="00C52DC6">
        <w:rPr>
          <w:rFonts w:ascii="Courier New" w:hAnsi="Courier New" w:cs="Courier New"/>
          <w:sz w:val="22"/>
        </w:rPr>
        <w:t>main</w:t>
      </w:r>
      <w:proofErr w:type="spellEnd"/>
      <w:r w:rsidR="00C52DC6">
        <w:t xml:space="preserve">) </w:t>
      </w:r>
      <w:r w:rsidR="0034013B">
        <w:t xml:space="preserve">stehen. Jeder Befehl kann in einem Programm auch mehrfach vorkommen. Soll sich der Hamster zum Beispiel nach rechts drehen, so erreicht man das, indem man drei Mal hintereinander </w:t>
      </w:r>
      <w:proofErr w:type="spellStart"/>
      <w:proofErr w:type="gramStart"/>
      <w:r w:rsidR="0034013B" w:rsidRPr="003B2687">
        <w:rPr>
          <w:rFonts w:ascii="Courier New" w:hAnsi="Courier New" w:cs="Courier New"/>
          <w:sz w:val="22"/>
        </w:rPr>
        <w:t>linksUm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);</w:t>
      </w:r>
      <w:r w:rsidR="0034013B">
        <w:t xml:space="preserve"> </w:t>
      </w:r>
      <w:r>
        <w:t>schreibt</w:t>
      </w:r>
      <w:r w:rsidR="0034013B">
        <w:t xml:space="preserve">. </w:t>
      </w:r>
    </w:p>
    <w:p w:rsidR="00AB7D20" w:rsidRDefault="00AB7D20" w:rsidP="00AB7D20">
      <w:pPr>
        <w:jc w:val="both"/>
      </w:pPr>
    </w:p>
    <w:p w:rsidR="00AB7D20" w:rsidRDefault="00AB7D20" w:rsidP="00AB7D20">
      <w:pPr>
        <w:jc w:val="both"/>
      </w:pPr>
    </w:p>
    <w:p w:rsidR="0034013B" w:rsidRDefault="003B2687" w:rsidP="00AB7D20">
      <w:pPr>
        <w:jc w:val="both"/>
      </w:pPr>
      <w:r>
        <w:t xml:space="preserve">Mit einem Klick auf </w:t>
      </w:r>
      <w:r w:rsidR="00AB7D20">
        <w:rPr>
          <w:noProof/>
          <w:lang w:eastAsia="de-DE"/>
        </w:rPr>
        <w:drawing>
          <wp:inline distT="0" distB="0" distL="0" distR="0" wp14:anchorId="50C4E52F" wp14:editId="2C991F35">
            <wp:extent cx="252000" cy="252000"/>
            <wp:effectExtent l="0" t="0" r="0" b="0"/>
            <wp:docPr id="4" name="Grafik 4" descr="C:\Users\Sabine\AppData\Local\Monosnap\Temp\Hamster-Simulator-Light 2019-09-05 10.5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ine\AppData\Local\Monosnap\Temp\Hamster-Simulator-Light 2019-09-05 10.50.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kann man das Programm kompilieren, also in Computersprache übersetzen lassen. Wenn keine Fehler im Programm sind kann man es anschließend mit Klick auf </w:t>
      </w:r>
      <w:r w:rsidR="00AB7D20">
        <w:rPr>
          <w:noProof/>
          <w:lang w:eastAsia="de-DE"/>
        </w:rPr>
        <w:drawing>
          <wp:inline distT="0" distB="0" distL="0" distR="0" wp14:anchorId="13D8FDF0" wp14:editId="0692ABB8">
            <wp:extent cx="252000" cy="252000"/>
            <wp:effectExtent l="0" t="0" r="0" b="0"/>
            <wp:docPr id="5" name="Grafik 5" descr="C:\Users\Sabine\AppData\Local\Monosnap\Temp\Hamster-Simulator-Light 2019-09-05 10.5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ine\AppData\Local\Monosnap\Temp\Hamster-Simulator-Light 2019-09-05 10.50.5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ausführen und den Hamster beobachten. </w:t>
      </w:r>
      <w:r w:rsidR="00AB7D20">
        <w:t xml:space="preserve">Möchte man das Programm ein zweites Mal ausführen sollte man zuerst den Hamster mit </w:t>
      </w:r>
      <w:r w:rsidR="003D271E">
        <w:rPr>
          <w:noProof/>
          <w:lang w:eastAsia="de-DE"/>
        </w:rPr>
        <w:drawing>
          <wp:inline distT="0" distB="0" distL="0" distR="0">
            <wp:extent cx="252000" cy="252000"/>
            <wp:effectExtent l="0" t="0" r="0" b="0"/>
            <wp:docPr id="7" name="Grafik 7" descr="C:\Users\Sabine\AppData\Local\Monosnap\Temp\Hamster-Simulator-Light 2019-09-05 11.0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bine\AppData\Local\Monosnap\Temp\Hamster-Simulator-Light 2019-09-05 11.05.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D20">
        <w:t xml:space="preserve"> auf die Startposition zurücksetzen. </w:t>
      </w:r>
    </w:p>
    <w:p w:rsidR="00E46E6E" w:rsidRDefault="00E46E6E" w:rsidP="00E46E6E"/>
    <w:p w:rsidR="0034013B" w:rsidRDefault="00AB7D20" w:rsidP="00AB7D20">
      <w:pPr>
        <w:pStyle w:val="Aufgabentitel"/>
        <w:jc w:val="both"/>
      </w:pPr>
      <w:r>
        <w:lastRenderedPageBreak/>
        <w:t>Das erste Hamsterprogramm</w:t>
      </w:r>
      <w:r w:rsidR="0034013B">
        <w:t xml:space="preserve"> (wird gemeinsam bearbeitet)</w:t>
      </w:r>
    </w:p>
    <w:p w:rsidR="0034013B" w:rsidRDefault="00CE121A" w:rsidP="003D271E">
      <w:pPr>
        <w:pStyle w:val="Teilaufgabe"/>
      </w:pPr>
      <w:r>
        <w:t xml:space="preserve">Lade die Datei gehege01.geh und speichere sie auf deinem Rechner. </w:t>
      </w:r>
      <w:r w:rsidR="0034013B">
        <w:t xml:space="preserve">Öffne die Datei </w:t>
      </w:r>
      <w:r w:rsidR="0042589C">
        <w:t xml:space="preserve">über das Menü </w:t>
      </w:r>
      <w:r w:rsidR="00AB7D20">
        <w:t>Bühne</w:t>
      </w:r>
      <w:r w:rsidR="0042589C">
        <w:t xml:space="preserve"> </w:t>
      </w:r>
      <w:r w:rsidR="0042589C">
        <w:sym w:font="Wingdings" w:char="F0E0"/>
      </w:r>
      <w:r w:rsidR="0042589C">
        <w:t xml:space="preserve"> </w:t>
      </w:r>
      <w:r w:rsidR="00AB7D20">
        <w:t>Laden…</w:t>
      </w:r>
      <w:r w:rsidR="0034013B">
        <w:t xml:space="preserve">. </w:t>
      </w:r>
    </w:p>
    <w:p w:rsidR="0034013B" w:rsidRDefault="0034013B" w:rsidP="003D271E">
      <w:pPr>
        <w:pStyle w:val="Teilaufgabe"/>
      </w:pPr>
      <w:r>
        <w:t>Schreibe ein Programm, mit dem der Hamster das Korn einsammelt. Der Hamster darf nur durch die gezeigten Befehle bewegt werden, nicht mit der Maus!</w:t>
      </w:r>
    </w:p>
    <w:p w:rsidR="00A5667C" w:rsidRDefault="00A5667C" w:rsidP="003D271E">
      <w:pPr>
        <w:pStyle w:val="Teilaufgabe"/>
      </w:pPr>
      <w:r>
        <w:t>Teste dein Programm. Wenn es keinen Fehler gibt, speichere das Programm</w:t>
      </w:r>
      <w:r w:rsidR="00AB7D20">
        <w:t xml:space="preserve"> über das Menü Programm </w:t>
      </w:r>
      <w:r w:rsidR="00AB7D20">
        <w:sym w:font="Wingdings" w:char="F0E0"/>
      </w:r>
      <w:r w:rsidR="00AB7D20">
        <w:t xml:space="preserve"> Speichern unter…</w:t>
      </w:r>
      <w:r>
        <w:t xml:space="preserve"> in einem neuen Ordner </w:t>
      </w:r>
      <w:r w:rsidR="00C52DC6">
        <w:t xml:space="preserve">"Hamsterprogramme" </w:t>
      </w:r>
      <w:r>
        <w:t xml:space="preserve">unter dem Dateinamen </w:t>
      </w:r>
      <w:r w:rsidR="00AB7D20">
        <w:t>programm</w:t>
      </w:r>
      <w:r>
        <w:t xml:space="preserve">01.ham ab. </w:t>
      </w:r>
    </w:p>
    <w:p w:rsidR="00A5667C" w:rsidRDefault="00A5667C" w:rsidP="00E47E41"/>
    <w:p w:rsidR="00A5667C" w:rsidRDefault="00A5667C" w:rsidP="00AB7D20">
      <w:pPr>
        <w:pStyle w:val="Aufgabentitel"/>
        <w:jc w:val="both"/>
      </w:pPr>
      <w:r>
        <w:t>Weitere Programme erstellen</w:t>
      </w:r>
    </w:p>
    <w:p w:rsidR="00A5667C" w:rsidRDefault="00A5667C" w:rsidP="00AB7D20">
      <w:pPr>
        <w:jc w:val="both"/>
      </w:pPr>
      <w:r>
        <w:t xml:space="preserve">Wiederhole Aufgabe 1 für die Dateien gehege02.geh bis gehege06.geh. Sind mehrere Körner vorhanden müssen diese alle eingesammelt werden. </w:t>
      </w:r>
      <w:r w:rsidR="004C6789">
        <w:t xml:space="preserve">Meldet euch, wenn ihr nicht weiterwisst, oder fragt eure Klassenkameraden. </w:t>
      </w:r>
    </w:p>
    <w:p w:rsidR="00A5667C" w:rsidRDefault="00A5667C" w:rsidP="00AB7D20">
      <w:pPr>
        <w:jc w:val="both"/>
      </w:pPr>
    </w:p>
    <w:p w:rsidR="00A5667C" w:rsidRDefault="00A5667C" w:rsidP="00AB7D20">
      <w:pPr>
        <w:pStyle w:val="Aufgabentitel"/>
        <w:jc w:val="both"/>
      </w:pPr>
      <w:r>
        <w:t>Fehlersuche</w:t>
      </w:r>
    </w:p>
    <w:p w:rsidR="00A5667C" w:rsidRDefault="00A5667C" w:rsidP="00AB7D20">
      <w:pPr>
        <w:jc w:val="both"/>
      </w:pPr>
      <w:r>
        <w:t xml:space="preserve">Beim Programmieren ist Rechtschreibung extrem wichtig – nur ein falscher Buchstabe, und der Computer </w:t>
      </w:r>
      <w:r w:rsidR="0042589C">
        <w:t>erkennt</w:t>
      </w:r>
      <w:r>
        <w:t xml:space="preserve"> nicht, was gemeint ist. </w:t>
      </w:r>
      <w:r w:rsidR="0042589C">
        <w:t xml:space="preserve">Zum Beispiel muss der Befehl </w:t>
      </w:r>
      <w:proofErr w:type="spellStart"/>
      <w:r w:rsidR="0042589C" w:rsidRPr="00AB7D20">
        <w:rPr>
          <w:rFonts w:ascii="Courier New" w:hAnsi="Courier New" w:cs="Courier New"/>
          <w:sz w:val="22"/>
        </w:rPr>
        <w:t>linksUm</w:t>
      </w:r>
      <w:proofErr w:type="spellEnd"/>
      <w:r w:rsidR="0042589C">
        <w:t xml:space="preserve"> mit kleinem l und großem U geschrieben werden. </w:t>
      </w:r>
      <w:proofErr w:type="spellStart"/>
      <w:r w:rsidR="0042589C" w:rsidRPr="00AB7D20">
        <w:rPr>
          <w:rFonts w:ascii="Courier New" w:hAnsi="Courier New" w:cs="Courier New"/>
          <w:sz w:val="22"/>
        </w:rPr>
        <w:t>LinksUm</w:t>
      </w:r>
      <w:proofErr w:type="spellEnd"/>
      <w:r w:rsidR="0042589C">
        <w:t xml:space="preserve"> oder </w:t>
      </w:r>
      <w:r w:rsidR="0042589C" w:rsidRPr="00AB7D20">
        <w:rPr>
          <w:rFonts w:ascii="Courier New" w:hAnsi="Courier New" w:cs="Courier New"/>
          <w:sz w:val="22"/>
        </w:rPr>
        <w:t>linksum</w:t>
      </w:r>
      <w:r w:rsidR="0042589C">
        <w:t xml:space="preserve"> oder </w:t>
      </w:r>
      <w:r w:rsidR="0042589C" w:rsidRPr="00AB7D20">
        <w:rPr>
          <w:rFonts w:ascii="Courier New" w:hAnsi="Courier New" w:cs="Courier New"/>
          <w:sz w:val="22"/>
        </w:rPr>
        <w:t>links</w:t>
      </w:r>
      <w:r w:rsidR="0042589C">
        <w:t xml:space="preserve"> erkennt der Computer nicht. </w:t>
      </w:r>
      <w:r>
        <w:t>Auch die Klammern und Strichpunkte müssen immer so gesetzt werden wie auf der Vorderseite gezeigt</w:t>
      </w:r>
      <w:r w:rsidR="0042589C">
        <w:t xml:space="preserve">. </w:t>
      </w:r>
    </w:p>
    <w:p w:rsidR="0042589C" w:rsidRDefault="0042589C" w:rsidP="003D271E">
      <w:pPr>
        <w:pStyle w:val="Teilaufgabe"/>
        <w:numPr>
          <w:ilvl w:val="0"/>
          <w:numId w:val="12"/>
        </w:numPr>
      </w:pPr>
      <w:r>
        <w:t>Öffne die Datei gehege0</w:t>
      </w:r>
      <w:r w:rsidR="003D271E">
        <w:t>2</w:t>
      </w:r>
      <w:r>
        <w:t>.geh</w:t>
      </w:r>
      <w:r w:rsidR="003D271E">
        <w:t>. Lade das Programm</w:t>
      </w:r>
      <w:r>
        <w:t xml:space="preserve"> fehler01.ham </w:t>
      </w:r>
      <w:r w:rsidR="00B925D8">
        <w:t xml:space="preserve">herunter und dann </w:t>
      </w:r>
      <w:r>
        <w:t xml:space="preserve">über das Menü </w:t>
      </w:r>
      <w:r w:rsidR="00E86C1A">
        <w:t>Programm</w:t>
      </w:r>
      <w:r>
        <w:t xml:space="preserve"> </w:t>
      </w:r>
      <w:r>
        <w:sym w:font="Wingdings" w:char="F0E0"/>
      </w:r>
      <w:r>
        <w:t xml:space="preserve"> </w:t>
      </w:r>
      <w:r w:rsidR="00E86C1A">
        <w:t>Laden…</w:t>
      </w:r>
      <w:r w:rsidR="00B925D8">
        <w:t xml:space="preserve"> in den Hamstersimulator</w:t>
      </w:r>
      <w:r>
        <w:t xml:space="preserve">. </w:t>
      </w:r>
      <w:r w:rsidR="003D271E">
        <w:t>Das Programm</w:t>
      </w:r>
      <w:r>
        <w:t xml:space="preserve"> enthält genau EINEN Fehler. Suche und korrigiere ihn. Teste dann das Programm. Notiere unten, welche</w:t>
      </w:r>
      <w:r w:rsidR="003D271E">
        <w:t>r</w:t>
      </w:r>
      <w:r>
        <w:t xml:space="preserve"> Fehler in de</w:t>
      </w:r>
      <w:r w:rsidR="003D271E">
        <w:t>m</w:t>
      </w:r>
      <w:r>
        <w:t xml:space="preserve"> Programm war (</w:t>
      </w:r>
      <w:r w:rsidR="00B925D8">
        <w:t xml:space="preserve">wenn Zeit ist gibt es </w:t>
      </w:r>
      <w:r>
        <w:t xml:space="preserve">am Ende der Stunde ein kleines Quiz). </w:t>
      </w:r>
    </w:p>
    <w:p w:rsidR="0042589C" w:rsidRDefault="003D271E" w:rsidP="00AB7D20">
      <w:pPr>
        <w:pStyle w:val="Teilaufgabe"/>
        <w:numPr>
          <w:ilvl w:val="0"/>
          <w:numId w:val="12"/>
        </w:numPr>
      </w:pPr>
      <w:r>
        <w:t xml:space="preserve">Wiederhole Teil a für die Programme fehler02.ham bis fehler04.ham. </w:t>
      </w:r>
      <w:r w:rsidR="0042589C">
        <w:t xml:space="preserve">Vergiss nicht, den Hamster nach jedem Erfolg wieder zurückzusetzen.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86C1A" w:rsidTr="00E86C1A">
        <w:trPr>
          <w:trHeight w:val="454"/>
        </w:trPr>
        <w:tc>
          <w:tcPr>
            <w:tcW w:w="2405" w:type="dxa"/>
            <w:vAlign w:val="center"/>
          </w:tcPr>
          <w:p w:rsidR="00E86C1A" w:rsidRPr="00E86C1A" w:rsidRDefault="00E86C1A" w:rsidP="00E86C1A">
            <w:pPr>
              <w:rPr>
                <w:b/>
              </w:rPr>
            </w:pPr>
            <w:r w:rsidRPr="00E86C1A">
              <w:rPr>
                <w:b/>
              </w:rPr>
              <w:t>Programm</w:t>
            </w:r>
          </w:p>
        </w:tc>
        <w:tc>
          <w:tcPr>
            <w:tcW w:w="6657" w:type="dxa"/>
            <w:vAlign w:val="center"/>
          </w:tcPr>
          <w:p w:rsidR="00E86C1A" w:rsidRPr="00E86C1A" w:rsidRDefault="00E86C1A" w:rsidP="00E86C1A">
            <w:pPr>
              <w:rPr>
                <w:b/>
              </w:rPr>
            </w:pPr>
            <w:r w:rsidRPr="00E86C1A">
              <w:rPr>
                <w:b/>
              </w:rPr>
              <w:t xml:space="preserve">Fehler </w:t>
            </w:r>
          </w:p>
        </w:tc>
      </w:tr>
      <w:tr w:rsidR="00E86C1A" w:rsidTr="00E86C1A">
        <w:trPr>
          <w:trHeight w:val="454"/>
        </w:trPr>
        <w:tc>
          <w:tcPr>
            <w:tcW w:w="2405" w:type="dxa"/>
            <w:vAlign w:val="center"/>
          </w:tcPr>
          <w:p w:rsidR="00E86C1A" w:rsidRDefault="00E86C1A" w:rsidP="00E86C1A">
            <w:r>
              <w:t>fehler01.ham</w:t>
            </w:r>
          </w:p>
        </w:tc>
        <w:tc>
          <w:tcPr>
            <w:tcW w:w="6657" w:type="dxa"/>
          </w:tcPr>
          <w:p w:rsidR="00E86C1A" w:rsidRPr="003D271E" w:rsidRDefault="00E86C1A" w:rsidP="00AB7D20">
            <w:pPr>
              <w:jc w:val="both"/>
              <w:rPr>
                <w:vanish/>
              </w:rPr>
            </w:pPr>
            <w:bookmarkStart w:id="0" w:name="_GoBack"/>
            <w:bookmarkEnd w:id="0"/>
            <w:r w:rsidRPr="003D271E">
              <w:rPr>
                <w:vanish/>
              </w:rPr>
              <w:t>linksUm falsch geschrieben</w:t>
            </w:r>
          </w:p>
        </w:tc>
      </w:tr>
      <w:tr w:rsidR="00E86C1A" w:rsidTr="00E86C1A">
        <w:trPr>
          <w:trHeight w:val="454"/>
        </w:trPr>
        <w:tc>
          <w:tcPr>
            <w:tcW w:w="2405" w:type="dxa"/>
            <w:vAlign w:val="center"/>
          </w:tcPr>
          <w:p w:rsidR="00E86C1A" w:rsidRDefault="00E86C1A" w:rsidP="00E86C1A">
            <w:r>
              <w:t>fehler02.ham</w:t>
            </w:r>
          </w:p>
        </w:tc>
        <w:tc>
          <w:tcPr>
            <w:tcW w:w="6657" w:type="dxa"/>
          </w:tcPr>
          <w:p w:rsidR="00E86C1A" w:rsidRPr="003D271E" w:rsidRDefault="00E86C1A" w:rsidP="00AB7D20">
            <w:pPr>
              <w:jc w:val="both"/>
              <w:rPr>
                <w:vanish/>
              </w:rPr>
            </w:pPr>
            <w:r w:rsidRPr="003D271E">
              <w:rPr>
                <w:vanish/>
              </w:rPr>
              <w:t>Strichpunkt vergessen</w:t>
            </w:r>
          </w:p>
        </w:tc>
      </w:tr>
      <w:tr w:rsidR="00E86C1A" w:rsidTr="00E86C1A">
        <w:trPr>
          <w:trHeight w:val="454"/>
        </w:trPr>
        <w:tc>
          <w:tcPr>
            <w:tcW w:w="2405" w:type="dxa"/>
            <w:vAlign w:val="center"/>
          </w:tcPr>
          <w:p w:rsidR="00E86C1A" w:rsidRDefault="00E86C1A" w:rsidP="00E86C1A">
            <w:r>
              <w:t>fehler03.ham</w:t>
            </w:r>
          </w:p>
        </w:tc>
        <w:tc>
          <w:tcPr>
            <w:tcW w:w="6657" w:type="dxa"/>
          </w:tcPr>
          <w:p w:rsidR="00E86C1A" w:rsidRPr="003D271E" w:rsidRDefault="00E86C1A" w:rsidP="00AB7D20">
            <w:pPr>
              <w:jc w:val="both"/>
              <w:rPr>
                <w:vanish/>
              </w:rPr>
            </w:pPr>
            <w:r w:rsidRPr="003D271E">
              <w:rPr>
                <w:vanish/>
              </w:rPr>
              <w:t>Anweisung außerhalb Hauptprogramm</w:t>
            </w:r>
          </w:p>
        </w:tc>
      </w:tr>
      <w:tr w:rsidR="00E86C1A" w:rsidTr="00E86C1A">
        <w:trPr>
          <w:trHeight w:val="454"/>
        </w:trPr>
        <w:tc>
          <w:tcPr>
            <w:tcW w:w="2405" w:type="dxa"/>
            <w:vAlign w:val="center"/>
          </w:tcPr>
          <w:p w:rsidR="00E86C1A" w:rsidRDefault="00E86C1A" w:rsidP="00E86C1A">
            <w:r>
              <w:t>fehler04.ham</w:t>
            </w:r>
          </w:p>
        </w:tc>
        <w:tc>
          <w:tcPr>
            <w:tcW w:w="6657" w:type="dxa"/>
          </w:tcPr>
          <w:p w:rsidR="00E86C1A" w:rsidRPr="003D271E" w:rsidRDefault="00E86C1A" w:rsidP="00AB7D20">
            <w:pPr>
              <w:jc w:val="both"/>
              <w:rPr>
                <w:vanish/>
              </w:rPr>
            </w:pPr>
            <w:r w:rsidRPr="003D271E">
              <w:rPr>
                <w:vanish/>
              </w:rPr>
              <w:t>geschweifte Klammer gelöscht</w:t>
            </w:r>
          </w:p>
        </w:tc>
      </w:tr>
    </w:tbl>
    <w:p w:rsidR="00A5667C" w:rsidRDefault="00A5667C" w:rsidP="00AB7D20">
      <w:pPr>
        <w:jc w:val="both"/>
      </w:pPr>
    </w:p>
    <w:sectPr w:rsidR="00A5667C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94E" w:rsidRDefault="000D694E" w:rsidP="00D25D59">
      <w:pPr>
        <w:spacing w:after="0" w:line="240" w:lineRule="auto"/>
      </w:pPr>
      <w:r>
        <w:separator/>
      </w:r>
    </w:p>
  </w:endnote>
  <w:endnote w:type="continuationSeparator" w:id="0">
    <w:p w:rsidR="000D694E" w:rsidRDefault="000D694E" w:rsidP="00D2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D59" w:rsidRDefault="00D25D59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B21FE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94E" w:rsidRDefault="000D694E" w:rsidP="00D25D59">
      <w:pPr>
        <w:spacing w:after="0" w:line="240" w:lineRule="auto"/>
      </w:pPr>
      <w:r>
        <w:separator/>
      </w:r>
    </w:p>
  </w:footnote>
  <w:footnote w:type="continuationSeparator" w:id="0">
    <w:p w:rsidR="000D694E" w:rsidRDefault="000D694E" w:rsidP="00D25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1A" w:rsidRDefault="00D25D59" w:rsidP="00D25D59">
    <w:pPr>
      <w:pStyle w:val="Kopfzeile"/>
      <w:jc w:val="center"/>
      <w:rPr>
        <w:sz w:val="28"/>
      </w:rPr>
    </w:pPr>
    <w:r>
      <w:rPr>
        <w:noProof/>
        <w:sz w:val="28"/>
        <w:lang w:eastAsia="de-DE"/>
      </w:rPr>
      <w:drawing>
        <wp:anchor distT="0" distB="0" distL="114300" distR="114300" simplePos="0" relativeHeight="251659264" behindDoc="0" locked="0" layoutInCell="1" allowOverlap="1" wp14:anchorId="345989BC" wp14:editId="6A05CE95">
          <wp:simplePos x="0" y="0"/>
          <wp:positionH relativeFrom="margin">
            <wp:align>right</wp:align>
          </wp:positionH>
          <wp:positionV relativeFrom="paragraph">
            <wp:posOffset>-87630</wp:posOffset>
          </wp:positionV>
          <wp:extent cx="1458595" cy="53594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948" cy="535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363">
      <w:rPr>
        <w:noProof/>
        <w:sz w:val="28"/>
        <w:lang w:eastAsia="de-DE"/>
      </w:rPr>
      <w:t>Erste Programme mit dem Hamstersimulator</w:t>
    </w:r>
  </w:p>
  <w:p w:rsidR="00D25D59" w:rsidRPr="00877BEB" w:rsidRDefault="00D25D59" w:rsidP="00D25D59">
    <w:pPr>
      <w:pStyle w:val="Kopfzeile"/>
      <w:jc w:val="center"/>
      <w:rPr>
        <w:sz w:val="28"/>
      </w:rPr>
    </w:pPr>
    <w:r>
      <w:rPr>
        <w:sz w:val="28"/>
      </w:rPr>
      <w:t xml:space="preserve"> – TGI1</w:t>
    </w:r>
    <w:r w:rsidR="00F55363">
      <w:rPr>
        <w:sz w:val="28"/>
      </w:rPr>
      <w:t>1</w:t>
    </w:r>
    <w:r>
      <w:rPr>
        <w:sz w:val="28"/>
      </w:rPr>
      <w:t>, IT</w:t>
    </w:r>
    <w:r w:rsidR="00C52DC6">
      <w:rPr>
        <w:sz w:val="28"/>
      </w:rPr>
      <w:t xml:space="preserve"> Software</w:t>
    </w:r>
  </w:p>
  <w:p w:rsidR="00D25D59" w:rsidRDefault="00D25D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404"/>
    <w:multiLevelType w:val="hybridMultilevel"/>
    <w:tmpl w:val="124A1D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2EC2"/>
    <w:multiLevelType w:val="hybridMultilevel"/>
    <w:tmpl w:val="E61E9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7E98"/>
    <w:multiLevelType w:val="hybridMultilevel"/>
    <w:tmpl w:val="D0FCC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51EF6"/>
    <w:multiLevelType w:val="hybridMultilevel"/>
    <w:tmpl w:val="BC546E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634C4"/>
    <w:multiLevelType w:val="hybridMultilevel"/>
    <w:tmpl w:val="26CCDFAE"/>
    <w:lvl w:ilvl="0" w:tplc="C83E8D80">
      <w:start w:val="1"/>
      <w:numFmt w:val="lowerLetter"/>
      <w:pStyle w:val="Teilaufgabe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DB586A"/>
    <w:multiLevelType w:val="multilevel"/>
    <w:tmpl w:val="EBF0F916"/>
    <w:styleLink w:val="AufgabenmitTeilaufgaben"/>
    <w:lvl w:ilvl="0">
      <w:start w:val="1"/>
      <w:numFmt w:val="decimal"/>
      <w:lvlText w:val="Aufgabe %1: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EE0859"/>
    <w:multiLevelType w:val="hybridMultilevel"/>
    <w:tmpl w:val="4928D1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36B16"/>
    <w:multiLevelType w:val="hybridMultilevel"/>
    <w:tmpl w:val="CDDAA4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633E3"/>
    <w:multiLevelType w:val="hybridMultilevel"/>
    <w:tmpl w:val="2C3ED020"/>
    <w:lvl w:ilvl="0" w:tplc="D3CA7DAE">
      <w:start w:val="1"/>
      <w:numFmt w:val="decimal"/>
      <w:pStyle w:val="Aufgabentitel"/>
      <w:lvlText w:val="Aufgabe %1: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06366A"/>
    <w:multiLevelType w:val="hybridMultilevel"/>
    <w:tmpl w:val="14EC0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4"/>
  </w:num>
  <w:num w:numId="11">
    <w:abstractNumId w:val="2"/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63"/>
    <w:rsid w:val="000425E7"/>
    <w:rsid w:val="0004410B"/>
    <w:rsid w:val="00087D7C"/>
    <w:rsid w:val="000D694E"/>
    <w:rsid w:val="00171A76"/>
    <w:rsid w:val="001C1D9D"/>
    <w:rsid w:val="002E1DCA"/>
    <w:rsid w:val="003011B1"/>
    <w:rsid w:val="003370A1"/>
    <w:rsid w:val="0034013B"/>
    <w:rsid w:val="003472A0"/>
    <w:rsid w:val="00362966"/>
    <w:rsid w:val="003962EB"/>
    <w:rsid w:val="003B2687"/>
    <w:rsid w:val="003D271E"/>
    <w:rsid w:val="0042589C"/>
    <w:rsid w:val="00461815"/>
    <w:rsid w:val="004972BE"/>
    <w:rsid w:val="004C16E5"/>
    <w:rsid w:val="004C6789"/>
    <w:rsid w:val="00617203"/>
    <w:rsid w:val="00680FFA"/>
    <w:rsid w:val="006E1295"/>
    <w:rsid w:val="006E34A7"/>
    <w:rsid w:val="00706872"/>
    <w:rsid w:val="007427F6"/>
    <w:rsid w:val="007763F8"/>
    <w:rsid w:val="007770D0"/>
    <w:rsid w:val="00801321"/>
    <w:rsid w:val="00830893"/>
    <w:rsid w:val="009373D7"/>
    <w:rsid w:val="009844C0"/>
    <w:rsid w:val="0099411A"/>
    <w:rsid w:val="009B63E6"/>
    <w:rsid w:val="00A16B3E"/>
    <w:rsid w:val="00A5667C"/>
    <w:rsid w:val="00AB7D20"/>
    <w:rsid w:val="00B0599C"/>
    <w:rsid w:val="00B076F8"/>
    <w:rsid w:val="00B165DE"/>
    <w:rsid w:val="00B21FE3"/>
    <w:rsid w:val="00B257B1"/>
    <w:rsid w:val="00B60E68"/>
    <w:rsid w:val="00B846E8"/>
    <w:rsid w:val="00B925D8"/>
    <w:rsid w:val="00BE7105"/>
    <w:rsid w:val="00C0089B"/>
    <w:rsid w:val="00C14D5A"/>
    <w:rsid w:val="00C4396E"/>
    <w:rsid w:val="00C5064B"/>
    <w:rsid w:val="00C52DC6"/>
    <w:rsid w:val="00CA6EF2"/>
    <w:rsid w:val="00CE121A"/>
    <w:rsid w:val="00D1686E"/>
    <w:rsid w:val="00D25D59"/>
    <w:rsid w:val="00D40240"/>
    <w:rsid w:val="00DB2DB9"/>
    <w:rsid w:val="00DB5E22"/>
    <w:rsid w:val="00E46E6E"/>
    <w:rsid w:val="00E47E41"/>
    <w:rsid w:val="00E86C1A"/>
    <w:rsid w:val="00F15ECC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7950"/>
  <w15:chartTrackingRefBased/>
  <w15:docId w15:val="{DECB5343-5B68-4DF7-945B-97622A69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60E6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7105"/>
    <w:pPr>
      <w:outlineLvl w:val="0"/>
    </w:pPr>
    <w:rPr>
      <w:b/>
      <w:sz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E7105"/>
    <w:pPr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E22"/>
    <w:pPr>
      <w:ind w:left="720"/>
      <w:contextualSpacing/>
    </w:pPr>
  </w:style>
  <w:style w:type="paragraph" w:customStyle="1" w:styleId="Quellcode">
    <w:name w:val="Quellcode"/>
    <w:basedOn w:val="KeinLeerraum"/>
    <w:qFormat/>
    <w:rsid w:val="00D25D59"/>
    <w:rPr>
      <w:rFonts w:ascii="Courier New" w:hAnsi="Courier New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25D59"/>
    <w:pPr>
      <w:tabs>
        <w:tab w:val="center" w:pos="4536"/>
        <w:tab w:val="right" w:pos="9072"/>
      </w:tabs>
      <w:spacing w:after="0" w:line="240" w:lineRule="auto"/>
    </w:pPr>
  </w:style>
  <w:style w:type="paragraph" w:styleId="KeinLeerraum">
    <w:name w:val="No Spacing"/>
    <w:uiPriority w:val="1"/>
    <w:qFormat/>
    <w:rsid w:val="00D25D59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D59"/>
  </w:style>
  <w:style w:type="paragraph" w:styleId="Fuzeile">
    <w:name w:val="footer"/>
    <w:basedOn w:val="Standard"/>
    <w:link w:val="FuzeileZchn"/>
    <w:uiPriority w:val="99"/>
    <w:unhideWhenUsed/>
    <w:rsid w:val="00D25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D59"/>
  </w:style>
  <w:style w:type="table" w:styleId="Tabellenraster">
    <w:name w:val="Table Grid"/>
    <w:basedOn w:val="NormaleTabelle"/>
    <w:uiPriority w:val="39"/>
    <w:rsid w:val="0099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fgabenmitTeilaufgaben">
    <w:name w:val="Aufgaben mit Teilaufgaben"/>
    <w:uiPriority w:val="99"/>
    <w:rsid w:val="00C14D5A"/>
    <w:pPr>
      <w:numPr>
        <w:numId w:val="7"/>
      </w:numPr>
    </w:pPr>
  </w:style>
  <w:style w:type="paragraph" w:customStyle="1" w:styleId="Aufgabentitel">
    <w:name w:val="Aufgabentitel"/>
    <w:basedOn w:val="Listenabsatz"/>
    <w:next w:val="Standard"/>
    <w:link w:val="AufgabentitelZchn"/>
    <w:autoRedefine/>
    <w:qFormat/>
    <w:rsid w:val="00B076F8"/>
    <w:pPr>
      <w:numPr>
        <w:numId w:val="8"/>
      </w:numPr>
    </w:pPr>
    <w:rPr>
      <w:b/>
      <w:sz w:val="28"/>
    </w:rPr>
  </w:style>
  <w:style w:type="character" w:customStyle="1" w:styleId="AufgabentitelZchn">
    <w:name w:val="Aufgabentitel Zchn"/>
    <w:basedOn w:val="Absatz-Standardschriftart"/>
    <w:link w:val="Aufgabentitel"/>
    <w:rsid w:val="00B076F8"/>
    <w:rPr>
      <w:b/>
      <w:sz w:val="28"/>
    </w:rPr>
  </w:style>
  <w:style w:type="paragraph" w:customStyle="1" w:styleId="Teilaufgabe">
    <w:name w:val="Teilaufgabe"/>
    <w:basedOn w:val="Listenabsatz"/>
    <w:link w:val="TeilaufgabeZchn"/>
    <w:autoRedefine/>
    <w:qFormat/>
    <w:rsid w:val="003D271E"/>
    <w:pPr>
      <w:numPr>
        <w:numId w:val="9"/>
      </w:numPr>
      <w:jc w:val="both"/>
    </w:pPr>
  </w:style>
  <w:style w:type="character" w:customStyle="1" w:styleId="TeilaufgabeZchn">
    <w:name w:val="Teilaufgabe Zchn"/>
    <w:basedOn w:val="Absatz-Standardschriftart"/>
    <w:link w:val="Teilaufgabe"/>
    <w:rsid w:val="003D271E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7105"/>
    <w:rPr>
      <w:b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7105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uments\Benutzerdefinierte%20Office-Vorlagen\Aufgaben_neu_sw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1-09-06T07:58:36.81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64 126 0,'0'-21'15,"0"0"1,-22 21-16,22 21 234,0 0-218,0 1 0,0-1-1,0 0-15,0 0 16,0 0-1,0 0 1,0 0 15,0 0-31,-21 0 32,21 1-1,0-1 0,-21-21-15,21-21 124,0-1-124,0 1 0,0 0-16,0 0 15,0 0 1,0 0-16,0-21 15,0 21 1,21 21 0,-21-22-16,0 1 15,0 0 1,0 0 0,0 0 124,0 0-109,21 21 1,-21-21-1,22 21 47,-22 21-62,21-21-1,-21 21-15,0 0 16,21-21 0,-21 21-16,0 0 15,21-21-15,0 0 0,-21 21 16,21-21 15,-21 22-31,22-22 0,-1 0 31,-21 21-31,21-21 16,0 0 0,-21 21-1,0 0-15,21-21 0,-21 21 31,21-21-31,-21 21 16,22-21 31,-22 21-31,21-21 15,-42 0 63,-1 0-63,1 0-16,0 0 17,0 0-32,0 0 15,0 0 1,-1 0-16,1 0 31,0 0-15,0 21-1,0-21 1,0 21 31,42-21 156,0 0-172,0 0-31,0 0 16,0 0-16,1-21 16,-1 0-1,0 21 16,-42-21 126,0 21-142,21-21 1,-22 21 0,1 0-1,0 0 1,21-21-16,-21 21 0,42 0 125,0 0-125,0 0 31,1 0-31,-44 0 94,22-21-94,-21 21 15,21-21 1,0 0 0,-21 21-16,42 0 125,-21-22-32,0 1-77,0 0 0,-21 0-16,0 0 31,21 0 63,0 42-16,21-21-63,0 0 1,-21 21-16,21 21 16,1-42 15,-22 21-31,21-21 16,-21 22-16,0-1 15,21-21 1,0 21 15,-21 0-15,0 0 15,21-21 0,-21 21-31,21-21 63,-21 21-63,22-21 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1-09-06T07:58:26.79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23 0,'0'-22'63,"21"22"78,0 0-110,-21 22 0,22-22-31,-1 0 31,-21 21-15,0 0 0,0 0-1,21-21 1,-21 21-1,0 0-15,21-21 16,-21 22 31,0-1-31,0 0-1,21-21 16,-21 21-15,0 0 15,21-21-15,0 0 46,-42 0 157,0 0-219,21 21 16,-21-21-1,0 22 1,21-1 0,-21-21-1,0 0 17,21 21-1,-22 0 0,1-21-15,0 21 62,21 0-47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984" units="cm"/>
          <inkml:channel name="Y" type="integer" max="2256" units="cm"/>
          <inkml:channel name="T" type="integer" max="2.14748E9" units="dev"/>
        </inkml:traceFormat>
        <inkml:channelProperties>
          <inkml:channelProperty channel="X" name="resolution" value="115.81396" units="1/cm"/>
          <inkml:channelProperty channel="Y" name="resolution" value="116.28866" units="1/cm"/>
          <inkml:channelProperty channel="T" name="resolution" value="1" units="1/dev"/>
        </inkml:channelProperties>
      </inkml:inkSource>
      <inkml:timestamp xml:id="ts0" timeString="2021-09-06T07:58:03.56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7 100 0,'0'0'16,"0"0"-16,0 0 0,0 0 0,0 0 0,0 0 0,0 0 0,0 0 0,0 0 0,0 0 15,0 0-15,0 0 16,-10-10-16,10 10 0,0 0 0,0 0 0,0 0 16,0 0-1,0 0-15,0 0 16,0 0-16,0 0 15,0 0-15,0 0 0,0 0 0,0 0 16,0-10-16,0 10 0,10-10 0,0 10 16,0-10-16,11 10 15,-1-10-15,0 10 16,1-10-16,-1 10 0,0-10 0,1 10 16,-1-10-16,1 10 0,-1 0 15,0 0-15,-10 0 0,11 0 31,-1 0-31,1 0 0,-1-10 16,0 10-16,1-10 0,-1 10 0,0 0 0,1 0 16,9 0-16,1 0 15,-11 0-15,11 0 16,-11 0-16,1 0 16,-11 0-16,10 0 0,-10 0 0,1 0 15,-1 0-15,0 0 16,0 0-16,0 0 15,-10 0-15,10 0 0,-10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1-09-06T07:58:32.53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191 0 0,'-22'0'93,"1"0"-61,21 22-32,-21-1 15,0-21-15,21 21 0,-21-21 32,21 21-1,-21 0 31,-1 0-30,22 1-17,0-1 1,-21-21-1,0 0 32,42 0 156,0 0-187,1-21 0,-1 21-1,-21-22-15,21 22 0,0 0 32,-21-21-32,0 0 15,21 21-15,0 0 16,-21-21-1,22 21-15,-22-21 16,21 0 31,0 21 312,-21 21-296,21-21-48,-21 21 1,21-21 0,-21 21-16,21-21 15,-21 21 1,22-21 0,-1 0-16,-21 21 31,21-21-16,0 0 1,-21 22 0,0-1-16,21-21 15,-21 21 126,-21-21-47,0 0-79,0 0 17,0 0-32,-1 0 31,1 0-31,0 0 15,0 0 1,0 0 15,0 0 32,-1 0-48,1 0 220,21-21-220,-21 21 142,0 0-142,0 0 32,42 0 78,0 0-109,0 0-1,0 0 17,1 0-17,-1-21 17,0 21-1,0 0 16,0 0-32,0 0-15,-42-22 172,0 22-156,0 0 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1-09-06T07:58:29.13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0 402 0,'22'0'140,"-1"0"-108,0 0-1,0 0-31,0 0 16,0 0-1,1 0 1,-1 0-1,0 0-15,0 0 47,0 0-47,0 0 47,1-21-31,-1 21-1,-21-22-15,21 1 32,-21 0-32,21 21 15,-21-21 1,0 0-16,21 0 16,-21-1-1,21 1 1,1 0-1,-22 0 1,0 0 15,0 0-15,0-1 0,0 1 15,0 0-16,0 0 17,0 0-17,0 0 17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146E737-FB57-4E52-9186-EE619009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Aufgaben_neu_sw2.dotx</Template>
  <TotalTime>0</TotalTime>
  <Pages>2</Pages>
  <Words>413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Administrator</cp:lastModifiedBy>
  <cp:revision>9</cp:revision>
  <dcterms:created xsi:type="dcterms:W3CDTF">2021-09-05T16:09:00Z</dcterms:created>
  <dcterms:modified xsi:type="dcterms:W3CDTF">2021-09-20T08:46:00Z</dcterms:modified>
</cp:coreProperties>
</file>