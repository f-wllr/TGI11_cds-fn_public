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9C" w:rsidRDefault="00BD4AB0" w:rsidP="00BD4AB0">
      <w:pPr>
        <w:pStyle w:val="Listenabsatz"/>
        <w:numPr>
          <w:ilvl w:val="0"/>
          <w:numId w:val="13"/>
        </w:numPr>
        <w:jc w:val="both"/>
      </w:pPr>
      <w:r>
        <w:t>Hast du schon einmal programmiert? Wenn ja, ein bisschen oder viel?</w:t>
      </w:r>
    </w:p>
    <w:p w:rsidR="00BD4AB0" w:rsidRDefault="00BD4AB0" w:rsidP="00BD4AB0">
      <w:pPr>
        <w:jc w:val="both"/>
      </w:pPr>
    </w:p>
    <w:p w:rsidR="00BD4AB0" w:rsidRDefault="00BD4AB0" w:rsidP="00BD4AB0">
      <w:pPr>
        <w:jc w:val="both"/>
      </w:pPr>
    </w:p>
    <w:p w:rsidR="00BD4AB0" w:rsidRDefault="00BD4AB0" w:rsidP="00BD4AB0">
      <w:pPr>
        <w:pStyle w:val="Listenabsatz"/>
        <w:numPr>
          <w:ilvl w:val="0"/>
          <w:numId w:val="13"/>
        </w:numPr>
        <w:jc w:val="both"/>
      </w:pPr>
      <w:r>
        <w:t xml:space="preserve">Wenn du schon einmal programmiert hast: Mit welcher Programmiersprache </w:t>
      </w:r>
      <w:r w:rsidR="00D06863">
        <w:t>oder welchem System</w:t>
      </w:r>
      <w:r>
        <w:t>? (z.B. Java, Scratch, Arduino, Python, Processing, …)</w:t>
      </w:r>
    </w:p>
    <w:p w:rsidR="00BD4AB0" w:rsidRDefault="00BD4AB0" w:rsidP="00BD4AB0">
      <w:pPr>
        <w:jc w:val="both"/>
      </w:pPr>
    </w:p>
    <w:p w:rsidR="00BD4AB0" w:rsidRDefault="00BD4AB0" w:rsidP="00BD4AB0">
      <w:pPr>
        <w:jc w:val="both"/>
      </w:pPr>
    </w:p>
    <w:p w:rsidR="00BD4AB0" w:rsidRDefault="00BD4AB0" w:rsidP="00BD4AB0">
      <w:pPr>
        <w:pStyle w:val="Listenabsatz"/>
        <w:numPr>
          <w:ilvl w:val="0"/>
          <w:numId w:val="13"/>
        </w:numPr>
        <w:jc w:val="both"/>
      </w:pPr>
      <w:r>
        <w:t xml:space="preserve">Hast du Spaß am Lösen von Knobelaufgaben wie dieser? (Du musst die Aufgabe nicht lösen, darfst es aber gern tun, wenn du Lust dazu hast.) </w:t>
      </w:r>
    </w:p>
    <w:p w:rsidR="00BD4AB0" w:rsidRDefault="009E76E9" w:rsidP="00BD4AB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56AEB" wp14:editId="43138D4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379720" cy="563880"/>
                <wp:effectExtent l="0" t="0" r="1143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AB0" w:rsidRPr="009E76E9" w:rsidRDefault="00BD4AB0">
                            <w:pPr>
                              <w:rPr>
                                <w:rFonts w:ascii="Arial Rounded MT Bold" w:hAnsi="Arial Rounded MT Bold"/>
                                <w:color w:val="0070C0"/>
                              </w:rPr>
                            </w:pPr>
                            <w:r w:rsidRPr="009E76E9">
                              <w:rPr>
                                <w:rFonts w:ascii="Arial Rounded MT Bold" w:hAnsi="Arial Rounded MT Bold"/>
                                <w:color w:val="0070C0"/>
                              </w:rPr>
                              <w:t>Eine Mutter ist heute doppelt so alt wie ihre Tochter. Vor 10 Jahren war die Mutter dreimal so alt wie diese. Wie alt sind die beiden heute?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56A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72.4pt;margin-top:.7pt;width:423.6pt;height:44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">
                <v:textbox>
                  <w:txbxContent>
                    <w:p w:rsidR="00BD4AB0" w:rsidRPr="009E76E9" w:rsidRDefault="00BD4AB0">
                      <w:pPr>
                        <w:rPr>
                          <w:rFonts w:ascii="Arial Rounded MT Bold" w:hAnsi="Arial Rounded MT Bold"/>
                          <w:color w:val="0070C0"/>
                        </w:rPr>
                      </w:pPr>
                      <w:r w:rsidRPr="009E76E9">
                        <w:rPr>
                          <w:rFonts w:ascii="Arial Rounded MT Bold" w:hAnsi="Arial Rounded MT Bold"/>
                          <w:color w:val="0070C0"/>
                        </w:rPr>
                        <w:t>Eine Mutter ist heute doppelt so alt wie ihre Tochter. Vor 10 Jahren war die Mutter dreimal so alt wie diese. Wie alt sind die beiden heute?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4AB0" w:rsidRDefault="00BD4AB0" w:rsidP="00BD4AB0">
      <w:pPr>
        <w:jc w:val="both"/>
      </w:pPr>
    </w:p>
    <w:p w:rsidR="00BD4AB0" w:rsidRDefault="00BD4AB0" w:rsidP="00BD4AB0">
      <w:pPr>
        <w:jc w:val="both"/>
      </w:pPr>
    </w:p>
    <w:p w:rsidR="00BD4AB0" w:rsidRDefault="00BD4AB0" w:rsidP="00BD4AB0">
      <w:pPr>
        <w:jc w:val="both"/>
      </w:pPr>
    </w:p>
    <w:p w:rsidR="00BD4AB0" w:rsidRDefault="00BD4AB0" w:rsidP="00BD4AB0">
      <w:pPr>
        <w:jc w:val="both"/>
      </w:pPr>
    </w:p>
    <w:p w:rsidR="00BD4AB0" w:rsidRPr="00BD4AB0" w:rsidRDefault="00BD4AB0" w:rsidP="00BD4AB0">
      <w:pPr>
        <w:pStyle w:val="Listenabsatz"/>
        <w:numPr>
          <w:ilvl w:val="0"/>
          <w:numId w:val="13"/>
        </w:numPr>
        <w:jc w:val="both"/>
      </w:pPr>
      <w:r>
        <w:t>Welche Erwartung</w:t>
      </w:r>
      <w:r w:rsidR="00047707">
        <w:t>en</w:t>
      </w:r>
      <w:bookmarkStart w:id="0" w:name="_GoBack"/>
      <w:bookmarkEnd w:id="0"/>
      <w:r>
        <w:t xml:space="preserve"> hast du an das Fach IT Software? (z.B. Inhalte, Aktivitäten, Ergebnisse, genutzte Programme)</w:t>
      </w:r>
    </w:p>
    <w:sectPr w:rsidR="00BD4AB0" w:rsidRPr="00BD4AB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4C0" w:rsidRDefault="009844C0" w:rsidP="00D25D59">
      <w:pPr>
        <w:spacing w:after="0" w:line="240" w:lineRule="auto"/>
      </w:pPr>
      <w:r>
        <w:separator/>
      </w:r>
    </w:p>
  </w:endnote>
  <w:endnote w:type="continuationSeparator" w:id="0">
    <w:p w:rsidR="009844C0" w:rsidRDefault="009844C0" w:rsidP="00D2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D59" w:rsidRDefault="00D25D59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0477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4C0" w:rsidRDefault="009844C0" w:rsidP="00D25D59">
      <w:pPr>
        <w:spacing w:after="0" w:line="240" w:lineRule="auto"/>
      </w:pPr>
      <w:r>
        <w:separator/>
      </w:r>
    </w:p>
  </w:footnote>
  <w:footnote w:type="continuationSeparator" w:id="0">
    <w:p w:rsidR="009844C0" w:rsidRDefault="009844C0" w:rsidP="00D2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1A" w:rsidRDefault="00D25D59" w:rsidP="00D25D59">
    <w:pPr>
      <w:pStyle w:val="Kopfzeile"/>
      <w:jc w:val="center"/>
      <w:rPr>
        <w:sz w:val="28"/>
      </w:rPr>
    </w:pPr>
    <w:r>
      <w:rPr>
        <w:noProof/>
        <w:sz w:val="28"/>
        <w:lang w:eastAsia="de-DE"/>
      </w:rPr>
      <w:drawing>
        <wp:anchor distT="0" distB="0" distL="114300" distR="114300" simplePos="0" relativeHeight="251659264" behindDoc="0" locked="0" layoutInCell="1" allowOverlap="1" wp14:anchorId="345989BC" wp14:editId="6A05CE95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458595" cy="53594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48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4AB0">
      <w:rPr>
        <w:noProof/>
        <w:sz w:val="28"/>
        <w:lang w:eastAsia="de-DE"/>
      </w:rPr>
      <w:t>Fragebogen zu Vorkenntnissen</w:t>
    </w:r>
  </w:p>
  <w:p w:rsidR="00D25D59" w:rsidRPr="00877BEB" w:rsidRDefault="00D25D59" w:rsidP="00D25D59">
    <w:pPr>
      <w:pStyle w:val="Kopfzeile"/>
      <w:jc w:val="center"/>
      <w:rPr>
        <w:sz w:val="28"/>
      </w:rPr>
    </w:pPr>
    <w:r>
      <w:rPr>
        <w:sz w:val="28"/>
      </w:rPr>
      <w:t xml:space="preserve"> – TGI1</w:t>
    </w:r>
    <w:r w:rsidR="00F55363">
      <w:rPr>
        <w:sz w:val="28"/>
      </w:rPr>
      <w:t>1</w:t>
    </w:r>
    <w:r>
      <w:rPr>
        <w:sz w:val="28"/>
      </w:rPr>
      <w:t>, IT</w:t>
    </w:r>
    <w:r w:rsidR="00C52DC6">
      <w:rPr>
        <w:sz w:val="28"/>
      </w:rPr>
      <w:t xml:space="preserve"> Software</w:t>
    </w:r>
  </w:p>
  <w:p w:rsidR="00D25D59" w:rsidRDefault="00D25D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161"/>
    <w:multiLevelType w:val="hybridMultilevel"/>
    <w:tmpl w:val="335E2C24"/>
    <w:lvl w:ilvl="0" w:tplc="6AC6C4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562404"/>
    <w:multiLevelType w:val="hybridMultilevel"/>
    <w:tmpl w:val="124A1D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2EC2"/>
    <w:multiLevelType w:val="hybridMultilevel"/>
    <w:tmpl w:val="E61E9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F7E98"/>
    <w:multiLevelType w:val="hybridMultilevel"/>
    <w:tmpl w:val="D0FCC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51EF6"/>
    <w:multiLevelType w:val="hybridMultilevel"/>
    <w:tmpl w:val="BC546E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34C4"/>
    <w:multiLevelType w:val="hybridMultilevel"/>
    <w:tmpl w:val="26CCDFAE"/>
    <w:lvl w:ilvl="0" w:tplc="C83E8D80">
      <w:start w:val="1"/>
      <w:numFmt w:val="lowerLetter"/>
      <w:pStyle w:val="Teilaufgabe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DB586A"/>
    <w:multiLevelType w:val="multilevel"/>
    <w:tmpl w:val="EBF0F916"/>
    <w:styleLink w:val="AufgabenmitTeilaufgaben"/>
    <w:lvl w:ilvl="0">
      <w:start w:val="1"/>
      <w:numFmt w:val="decimal"/>
      <w:lvlText w:val="Aufgabe %1: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EE0859"/>
    <w:multiLevelType w:val="hybridMultilevel"/>
    <w:tmpl w:val="4928D1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6B16"/>
    <w:multiLevelType w:val="hybridMultilevel"/>
    <w:tmpl w:val="CDDAA4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633E3"/>
    <w:multiLevelType w:val="hybridMultilevel"/>
    <w:tmpl w:val="2C3ED020"/>
    <w:lvl w:ilvl="0" w:tplc="D3CA7DAE">
      <w:start w:val="1"/>
      <w:numFmt w:val="decimal"/>
      <w:pStyle w:val="Aufgabentitel"/>
      <w:lvlText w:val="Aufgabe %1: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06366A"/>
    <w:multiLevelType w:val="hybridMultilevel"/>
    <w:tmpl w:val="14EC0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5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3"/>
    <w:rsid w:val="000425E7"/>
    <w:rsid w:val="0004410B"/>
    <w:rsid w:val="00047707"/>
    <w:rsid w:val="00087D7C"/>
    <w:rsid w:val="00171A76"/>
    <w:rsid w:val="001C1D9D"/>
    <w:rsid w:val="0027382F"/>
    <w:rsid w:val="002E1DCA"/>
    <w:rsid w:val="003011B1"/>
    <w:rsid w:val="003370A1"/>
    <w:rsid w:val="0034013B"/>
    <w:rsid w:val="003472A0"/>
    <w:rsid w:val="00362966"/>
    <w:rsid w:val="003962EB"/>
    <w:rsid w:val="003B2687"/>
    <w:rsid w:val="003D271E"/>
    <w:rsid w:val="0042589C"/>
    <w:rsid w:val="00461815"/>
    <w:rsid w:val="004972BE"/>
    <w:rsid w:val="004C16E5"/>
    <w:rsid w:val="00617203"/>
    <w:rsid w:val="00680FFA"/>
    <w:rsid w:val="006E1295"/>
    <w:rsid w:val="006E34A7"/>
    <w:rsid w:val="00706872"/>
    <w:rsid w:val="007427F6"/>
    <w:rsid w:val="007763F8"/>
    <w:rsid w:val="007770D0"/>
    <w:rsid w:val="00801321"/>
    <w:rsid w:val="00830893"/>
    <w:rsid w:val="009373D7"/>
    <w:rsid w:val="009844C0"/>
    <w:rsid w:val="0099411A"/>
    <w:rsid w:val="009B63E6"/>
    <w:rsid w:val="009E76E9"/>
    <w:rsid w:val="00A16B3E"/>
    <w:rsid w:val="00A5667C"/>
    <w:rsid w:val="00AB7D20"/>
    <w:rsid w:val="00B0599C"/>
    <w:rsid w:val="00B076F8"/>
    <w:rsid w:val="00B165DE"/>
    <w:rsid w:val="00B257B1"/>
    <w:rsid w:val="00B60E68"/>
    <w:rsid w:val="00B846E8"/>
    <w:rsid w:val="00BD4AB0"/>
    <w:rsid w:val="00BE7105"/>
    <w:rsid w:val="00C0089B"/>
    <w:rsid w:val="00C14D5A"/>
    <w:rsid w:val="00C4396E"/>
    <w:rsid w:val="00C5064B"/>
    <w:rsid w:val="00C52DC6"/>
    <w:rsid w:val="00CA6EF2"/>
    <w:rsid w:val="00D06863"/>
    <w:rsid w:val="00D1686E"/>
    <w:rsid w:val="00D25D59"/>
    <w:rsid w:val="00DB2DB9"/>
    <w:rsid w:val="00DB5E22"/>
    <w:rsid w:val="00E46E6E"/>
    <w:rsid w:val="00E86C1A"/>
    <w:rsid w:val="00F15ECC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686"/>
  <w15:chartTrackingRefBased/>
  <w15:docId w15:val="{DECB5343-5B68-4DF7-945B-97622A6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0E6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7105"/>
    <w:pPr>
      <w:outlineLvl w:val="0"/>
    </w:pPr>
    <w:rPr>
      <w:b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E7105"/>
    <w:p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E22"/>
    <w:pPr>
      <w:ind w:left="720"/>
      <w:contextualSpacing/>
    </w:pPr>
  </w:style>
  <w:style w:type="paragraph" w:customStyle="1" w:styleId="Quellcode">
    <w:name w:val="Quellcode"/>
    <w:basedOn w:val="KeinLeerraum"/>
    <w:qFormat/>
    <w:rsid w:val="00D25D59"/>
    <w:rPr>
      <w:rFonts w:ascii="Courier New" w:hAnsi="Courier New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25D59"/>
    <w:pPr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uiPriority w:val="1"/>
    <w:qFormat/>
    <w:rsid w:val="00D25D59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D59"/>
  </w:style>
  <w:style w:type="paragraph" w:styleId="Fuzeile">
    <w:name w:val="footer"/>
    <w:basedOn w:val="Standard"/>
    <w:link w:val="FuzeileZchn"/>
    <w:uiPriority w:val="99"/>
    <w:unhideWhenUsed/>
    <w:rsid w:val="00D25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D59"/>
  </w:style>
  <w:style w:type="table" w:styleId="Tabellenraster">
    <w:name w:val="Table Grid"/>
    <w:basedOn w:val="NormaleTabelle"/>
    <w:uiPriority w:val="39"/>
    <w:rsid w:val="0099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fgabenmitTeilaufgaben">
    <w:name w:val="Aufgaben mit Teilaufgaben"/>
    <w:uiPriority w:val="99"/>
    <w:rsid w:val="00C14D5A"/>
    <w:pPr>
      <w:numPr>
        <w:numId w:val="7"/>
      </w:numPr>
    </w:pPr>
  </w:style>
  <w:style w:type="paragraph" w:customStyle="1" w:styleId="Aufgabentitel">
    <w:name w:val="Aufgabentitel"/>
    <w:basedOn w:val="Listenabsatz"/>
    <w:next w:val="Standard"/>
    <w:link w:val="AufgabentitelZchn"/>
    <w:autoRedefine/>
    <w:qFormat/>
    <w:rsid w:val="00B076F8"/>
    <w:pPr>
      <w:numPr>
        <w:numId w:val="8"/>
      </w:numPr>
    </w:pPr>
    <w:rPr>
      <w:b/>
      <w:sz w:val="28"/>
    </w:rPr>
  </w:style>
  <w:style w:type="character" w:customStyle="1" w:styleId="AufgabentitelZchn">
    <w:name w:val="Aufgabentitel Zchn"/>
    <w:basedOn w:val="Absatz-Standardschriftart"/>
    <w:link w:val="Aufgabentitel"/>
    <w:rsid w:val="00B076F8"/>
    <w:rPr>
      <w:b/>
      <w:sz w:val="28"/>
    </w:rPr>
  </w:style>
  <w:style w:type="paragraph" w:customStyle="1" w:styleId="Teilaufgabe">
    <w:name w:val="Teilaufgabe"/>
    <w:basedOn w:val="Listenabsatz"/>
    <w:link w:val="TeilaufgabeZchn"/>
    <w:autoRedefine/>
    <w:qFormat/>
    <w:rsid w:val="003D271E"/>
    <w:pPr>
      <w:numPr>
        <w:numId w:val="9"/>
      </w:numPr>
      <w:jc w:val="both"/>
    </w:pPr>
  </w:style>
  <w:style w:type="character" w:customStyle="1" w:styleId="TeilaufgabeZchn">
    <w:name w:val="Teilaufgabe Zchn"/>
    <w:basedOn w:val="Absatz-Standardschriftart"/>
    <w:link w:val="Teilaufgabe"/>
    <w:rsid w:val="003D271E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105"/>
    <w:rPr>
      <w:b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10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\Benutzerdefinierte%20Office-Vorlagen\Aufgaben_neu_sw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01B2E03-EC76-4D0A-8046-89839B33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Aufgaben_neu_sw2.dotx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Ka</cp:lastModifiedBy>
  <cp:revision>5</cp:revision>
  <dcterms:created xsi:type="dcterms:W3CDTF">2021-09-14T07:22:00Z</dcterms:created>
  <dcterms:modified xsi:type="dcterms:W3CDTF">2021-09-14T08:07:00Z</dcterms:modified>
</cp:coreProperties>
</file>